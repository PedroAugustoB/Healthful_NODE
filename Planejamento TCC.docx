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E085" w14:textId="77777777" w:rsidR="000E0C3A" w:rsidRPr="00C50515" w:rsidRDefault="000E0C3A" w:rsidP="00AB0741">
      <w:pPr>
        <w:pStyle w:val="Ttulo"/>
        <w:rPr>
          <w:lang w:val="pt-BR"/>
        </w:rPr>
      </w:pPr>
      <w:r>
        <w:rPr>
          <w:lang w:val="pt-BR"/>
        </w:rPr>
        <w:t>Planejamento do projeto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ela de anotações da apresentação"/>
      </w:tblPr>
      <w:tblGrid>
        <w:gridCol w:w="2193"/>
        <w:gridCol w:w="6823"/>
      </w:tblGrid>
      <w:tr w:rsidR="00595008" w:rsidRPr="00C50515" w14:paraId="286CD5C8" w14:textId="77777777" w:rsidTr="006E527F">
        <w:trPr>
          <w:trHeight w:val="2792"/>
        </w:trPr>
        <w:tc>
          <w:tcPr>
            <w:tcW w:w="2245" w:type="dxa"/>
          </w:tcPr>
          <w:p w14:paraId="135E521E" w14:textId="77777777" w:rsidR="00595008" w:rsidRPr="00C50515" w:rsidRDefault="000E0C3A" w:rsidP="00F812D0">
            <w:pPr>
              <w:pStyle w:val="Ttulo1"/>
              <w:rPr>
                <w:rFonts w:eastAsiaTheme="minorHAnsi" w:cstheme="minorBidi"/>
                <w:sz w:val="28"/>
                <w:szCs w:val="28"/>
                <w:lang w:val="pt-BR"/>
              </w:rPr>
            </w:pPr>
            <w:r>
              <w:rPr>
                <w:lang w:val="pt-BR"/>
              </w:rPr>
              <w:t>Grupo:</w:t>
            </w:r>
          </w:p>
        </w:tc>
        <w:tc>
          <w:tcPr>
            <w:tcW w:w="7105" w:type="dxa"/>
          </w:tcPr>
          <w:p w14:paraId="24810FDC" w14:textId="77777777" w:rsidR="00595008" w:rsidRDefault="00AB0741" w:rsidP="00F812D0">
            <w:pPr>
              <w:rPr>
                <w:lang w:val="pt-BR"/>
              </w:rPr>
            </w:pPr>
            <w:r>
              <w:rPr>
                <w:lang w:val="pt-BR"/>
              </w:rPr>
              <w:t xml:space="preserve">Pedro Augusto Bergamini </w:t>
            </w:r>
          </w:p>
          <w:p w14:paraId="064A1EED" w14:textId="77777777" w:rsidR="00AB0741" w:rsidRDefault="00AB0741" w:rsidP="00F812D0">
            <w:pPr>
              <w:rPr>
                <w:lang w:val="pt-BR"/>
              </w:rPr>
            </w:pPr>
            <w:r>
              <w:rPr>
                <w:lang w:val="pt-BR"/>
              </w:rPr>
              <w:t>Victor Hugo Ferreira Bellini</w:t>
            </w:r>
          </w:p>
          <w:p w14:paraId="64911FD2" w14:textId="77777777" w:rsidR="00AB0741" w:rsidRDefault="00AB0741" w:rsidP="00F812D0">
            <w:pPr>
              <w:rPr>
                <w:lang w:val="pt-BR"/>
              </w:rPr>
            </w:pPr>
            <w:r>
              <w:rPr>
                <w:lang w:val="pt-BR"/>
              </w:rPr>
              <w:t xml:space="preserve">Lucas Spadoni Ferreira </w:t>
            </w:r>
          </w:p>
          <w:p w14:paraId="6C29AD97" w14:textId="206EBC4E" w:rsidR="00AB0741" w:rsidRDefault="006E527F" w:rsidP="006E527F">
            <w:pPr>
              <w:rPr>
                <w:lang w:val="pt-BR"/>
              </w:rPr>
            </w:pPr>
            <w:r>
              <w:rPr>
                <w:lang w:val="pt-BR"/>
              </w:rPr>
              <w:t>Pablo Lemes da Silva</w:t>
            </w:r>
          </w:p>
          <w:p w14:paraId="53380D8E" w14:textId="38F0CD7F" w:rsidR="006E527F" w:rsidRPr="00C50515" w:rsidRDefault="006E527F" w:rsidP="006E527F">
            <w:pPr>
              <w:rPr>
                <w:lang w:val="pt-BR"/>
              </w:rPr>
            </w:pPr>
            <w:r>
              <w:rPr>
                <w:lang w:val="pt-BR"/>
              </w:rPr>
              <w:t>Miguel Filipe Manso Pereira</w:t>
            </w:r>
          </w:p>
        </w:tc>
      </w:tr>
      <w:tr w:rsidR="00595008" w:rsidRPr="00C50515" w14:paraId="0E4333AF" w14:textId="77777777" w:rsidTr="00F812D0">
        <w:tc>
          <w:tcPr>
            <w:tcW w:w="2245" w:type="dxa"/>
          </w:tcPr>
          <w:p w14:paraId="72522149" w14:textId="77777777" w:rsidR="006C3412" w:rsidRPr="00C50515" w:rsidRDefault="000E0C3A" w:rsidP="00F812D0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Scrum Master:</w:t>
            </w:r>
          </w:p>
        </w:tc>
        <w:tc>
          <w:tcPr>
            <w:tcW w:w="7105" w:type="dxa"/>
          </w:tcPr>
          <w:p w14:paraId="024E3B3D" w14:textId="52F1F7D4" w:rsidR="00595008" w:rsidRPr="00C50515" w:rsidRDefault="006E527F" w:rsidP="006E527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Victor Hugo Ferreira Bellini</w:t>
            </w:r>
          </w:p>
        </w:tc>
      </w:tr>
      <w:tr w:rsidR="00595008" w:rsidRPr="00C50515" w14:paraId="4A0D29C8" w14:textId="77777777" w:rsidTr="00F812D0">
        <w:tc>
          <w:tcPr>
            <w:tcW w:w="2245" w:type="dxa"/>
          </w:tcPr>
          <w:p w14:paraId="43226D9C" w14:textId="77777777" w:rsidR="00757863" w:rsidRPr="00C50515" w:rsidRDefault="000E0C3A" w:rsidP="000E0C3A">
            <w:pPr>
              <w:pStyle w:val="Ttulo1"/>
              <w:rPr>
                <w:lang w:val="pt-BR"/>
              </w:rPr>
            </w:pPr>
            <w:r w:rsidRPr="000E0C3A">
              <w:rPr>
                <w:lang w:val="pt-BR"/>
              </w:rPr>
              <w:t>Tema</w:t>
            </w:r>
            <w:r>
              <w:rPr>
                <w:lang w:val="pt-BR"/>
              </w:rPr>
              <w:t>:</w:t>
            </w:r>
          </w:p>
        </w:tc>
        <w:tc>
          <w:tcPr>
            <w:tcW w:w="7105" w:type="dxa"/>
          </w:tcPr>
          <w:p w14:paraId="1AD3CA86" w14:textId="77777777" w:rsidR="00595008" w:rsidRPr="00C50515" w:rsidRDefault="00AB0741" w:rsidP="00F812D0">
            <w:pPr>
              <w:rPr>
                <w:lang w:val="pt-BR"/>
              </w:rPr>
            </w:pPr>
            <w:r>
              <w:rPr>
                <w:lang w:val="pt-BR"/>
              </w:rPr>
              <w:t>Healthful</w:t>
            </w:r>
          </w:p>
        </w:tc>
      </w:tr>
      <w:tr w:rsidR="00595008" w:rsidRPr="00C50515" w14:paraId="1FD8BD5F" w14:textId="77777777" w:rsidTr="00F812D0">
        <w:tc>
          <w:tcPr>
            <w:tcW w:w="2245" w:type="dxa"/>
          </w:tcPr>
          <w:p w14:paraId="7608B2D9" w14:textId="77777777" w:rsidR="00757863" w:rsidRPr="00C50515" w:rsidRDefault="000E0C3A" w:rsidP="000E0C3A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7105" w:type="dxa"/>
          </w:tcPr>
          <w:p w14:paraId="46C21CD4" w14:textId="77777777" w:rsidR="00595008" w:rsidRPr="00C50515" w:rsidRDefault="00AB0741" w:rsidP="00F812D0">
            <w:pPr>
              <w:rPr>
                <w:lang w:val="pt-BR"/>
              </w:rPr>
            </w:pPr>
            <w:r>
              <w:rPr>
                <w:lang w:val="pt-BR"/>
              </w:rPr>
              <w:t xml:space="preserve">Conscientiza as pessoas sobre sua saúde  </w:t>
            </w:r>
          </w:p>
        </w:tc>
      </w:tr>
    </w:tbl>
    <w:p w14:paraId="58E59C82" w14:textId="77777777" w:rsidR="00595008" w:rsidRDefault="00595008">
      <w:pPr>
        <w:rPr>
          <w:rFonts w:ascii="Segoe UI" w:hAnsi="Segoe UI" w:cs="Segoe UI"/>
          <w:lang w:val="pt-BR"/>
        </w:rPr>
      </w:pPr>
    </w:p>
    <w:p w14:paraId="7BB20D80" w14:textId="77777777" w:rsidR="000E0C3A" w:rsidRPr="000E0C3A" w:rsidRDefault="000E0C3A">
      <w:pPr>
        <w:rPr>
          <w:rFonts w:ascii="Segoe UI" w:hAnsi="Segoe UI" w:cs="Segoe UI"/>
          <w:b/>
          <w:lang w:val="pt-BR"/>
        </w:rPr>
      </w:pPr>
      <w:r w:rsidRPr="000E0C3A">
        <w:rPr>
          <w:rFonts w:ascii="Segoe UI" w:hAnsi="Segoe UI" w:cs="Segoe UI"/>
          <w:b/>
          <w:lang w:val="pt-BR"/>
        </w:rPr>
        <w:t>Cronograma</w:t>
      </w:r>
    </w:p>
    <w:tbl>
      <w:tblPr>
        <w:tblW w:w="9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4519"/>
        <w:gridCol w:w="1228"/>
        <w:gridCol w:w="1607"/>
      </w:tblGrid>
      <w:tr w:rsidR="000E0C3A" w:rsidRPr="000E0C3A" w14:paraId="0513511C" w14:textId="77777777" w:rsidTr="000A63C6">
        <w:trPr>
          <w:trHeight w:val="944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E560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Sprint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9A13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8AAB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Membro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8BB4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 xml:space="preserve">Entrega </w:t>
            </w: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Prevista</w:t>
            </w:r>
          </w:p>
        </w:tc>
      </w:tr>
      <w:tr w:rsidR="000E0C3A" w:rsidRPr="000E0C3A" w14:paraId="61BE7E07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9F5B718" w14:textId="77777777" w:rsidR="008E642D" w:rsidRDefault="008E642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Criação </w:t>
            </w:r>
          </w:p>
          <w:p w14:paraId="19F30DB3" w14:textId="77777777" w:rsidR="008E642D" w:rsidRDefault="008E642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Da base </w:t>
            </w:r>
          </w:p>
          <w:p w14:paraId="511B550B" w14:textId="1C5ED332" w:rsidR="008E642D" w:rsidRPr="000E0C3A" w:rsidRDefault="008E642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Do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back</w:t>
            </w:r>
            <w:r w:rsidR="0053267C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-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09A77D7" w14:textId="3431F0C9" w:rsidR="000E0C3A" w:rsidRPr="000E0C3A" w:rsidRDefault="008E642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Montagem e a organização das pastas, no modo (MVC)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6B10B46" w14:textId="77777777" w:rsidR="000E0C3A" w:rsidRDefault="008E642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Pedro A,</w:t>
            </w:r>
          </w:p>
          <w:p w14:paraId="60F43BB6" w14:textId="047EF5A2" w:rsidR="008E642D" w:rsidRPr="000E0C3A" w:rsidRDefault="006E527F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4A38F55" w14:textId="3FE91828" w:rsidR="000E0C3A" w:rsidRPr="000E0C3A" w:rsidRDefault="00634CD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15ago até 20ago</w:t>
            </w:r>
          </w:p>
        </w:tc>
      </w:tr>
      <w:tr w:rsidR="000E0C3A" w:rsidRPr="000E0C3A" w14:paraId="7CA3CEF1" w14:textId="77777777" w:rsidTr="000A63C6">
        <w:trPr>
          <w:trHeight w:val="726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BDB0" w14:textId="7091E445" w:rsidR="000E0C3A" w:rsidRPr="000E0C3A" w:rsidRDefault="00634CD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Criação da base do front</w:t>
            </w:r>
            <w:r w:rsidR="0053267C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-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FF66" w14:textId="13BA87B2" w:rsidR="000E0C3A" w:rsidRPr="000E0C3A" w:rsidRDefault="00634CD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Montagem e a organização das pastas, a criação das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routes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5283" w14:textId="77777777" w:rsidR="000E0C3A" w:rsidRDefault="00634CD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Victor,</w:t>
            </w:r>
          </w:p>
          <w:p w14:paraId="3AA4CC90" w14:textId="247752DD" w:rsidR="00634CDB" w:rsidRPr="000E0C3A" w:rsidRDefault="006E527F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885A" w14:textId="0EB31195" w:rsidR="000E0C3A" w:rsidRPr="000E0C3A" w:rsidRDefault="00691EE9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15ago até 21ago</w:t>
            </w:r>
          </w:p>
        </w:tc>
      </w:tr>
      <w:tr w:rsidR="000E0C3A" w:rsidRPr="000E0C3A" w14:paraId="3DC582A0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346E31F" w14:textId="4EC11EDD" w:rsidR="000E0C3A" w:rsidRPr="000E0C3A" w:rsidRDefault="00691EE9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183E192" w14:textId="0154ED17" w:rsidR="000E0C3A" w:rsidRPr="000E0C3A" w:rsidRDefault="00691EE9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Criação do design em escala real do projeto, e ícones que serão utilizados durante o mesmo.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B71788D" w14:textId="2D4A2BB4" w:rsidR="000E0C3A" w:rsidRPr="000E0C3A" w:rsidRDefault="00691EE9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Lucas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B2AA33F" w14:textId="66471328" w:rsidR="000E0C3A" w:rsidRPr="000E0C3A" w:rsidRDefault="00691EE9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15ago até</w:t>
            </w:r>
            <w:r w:rsidR="00C00559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</w:t>
            </w:r>
            <w:r w:rsidR="00CE47B0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21ago</w:t>
            </w:r>
          </w:p>
        </w:tc>
      </w:tr>
      <w:tr w:rsidR="000E0C3A" w:rsidRPr="000E0C3A" w14:paraId="63B0C913" w14:textId="77777777" w:rsidTr="000A63C6">
        <w:trPr>
          <w:trHeight w:val="726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0CB0" w14:textId="6D59FDD0" w:rsidR="000E0C3A" w:rsidRPr="000E0C3A" w:rsidRDefault="00CE47B0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Desenvolvimento da função CRUD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B09A" w14:textId="657FBECD" w:rsidR="000E0C3A" w:rsidRPr="000E0C3A" w:rsidRDefault="00C00559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Implementação das funções </w:t>
            </w:r>
            <w:proofErr w:type="spellStart"/>
            <w:r w:rsidRPr="00C00559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Create</w:t>
            </w:r>
            <w:proofErr w:type="spellEnd"/>
            <w:r w:rsidRPr="00C00559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(criar), </w:t>
            </w:r>
            <w:proofErr w:type="spellStart"/>
            <w:r w:rsidRPr="00C00559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Read</w:t>
            </w:r>
            <w:proofErr w:type="spellEnd"/>
            <w:r w:rsidRPr="00C00559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(ler), Update (atualizar) e delete (apagar)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no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back_end</w:t>
            </w:r>
            <w:proofErr w:type="spellEnd"/>
            <w:r w:rsidRPr="00C00559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AC21" w14:textId="77777777" w:rsidR="000E0C3A" w:rsidRDefault="00C00559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Pedro A,</w:t>
            </w:r>
          </w:p>
          <w:p w14:paraId="2443D6AB" w14:textId="786FDFAA" w:rsidR="00C00559" w:rsidRPr="000E0C3A" w:rsidRDefault="006E527F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25FA" w14:textId="669A76B9" w:rsidR="000E0C3A" w:rsidRPr="000E0C3A" w:rsidRDefault="00C00559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22ago até </w:t>
            </w:r>
            <w:r w:rsidR="00A74CC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25ago</w:t>
            </w:r>
          </w:p>
        </w:tc>
      </w:tr>
      <w:tr w:rsidR="00A74CC8" w:rsidRPr="000E0C3A" w14:paraId="7FA13A32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01ED544" w14:textId="3C7A5D28" w:rsidR="00A74CC8" w:rsidRPr="000E0C3A" w:rsidRDefault="0053267C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Implementar CRUD no front-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9E852BF" w14:textId="3C0218BB" w:rsidR="00A74CC8" w:rsidRPr="000E0C3A" w:rsidRDefault="0053267C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Será feito um formulário sem muito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css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 mas com todas as funções em funcionamento.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86BD111" w14:textId="77777777" w:rsidR="00A74CC8" w:rsidRDefault="00A74CC8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Victor,</w:t>
            </w:r>
          </w:p>
          <w:p w14:paraId="685ED8DA" w14:textId="468A082E" w:rsidR="00A74CC8" w:rsidRDefault="006E527F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</w:t>
            </w:r>
            <w:r w:rsidR="00A74CC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</w:t>
            </w:r>
          </w:p>
          <w:p w14:paraId="30BB0FFA" w14:textId="19B2177D" w:rsidR="00A74CC8" w:rsidRPr="000E0C3A" w:rsidRDefault="00A74CC8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Lucas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360B234" w14:textId="75161D78" w:rsidR="00A74CC8" w:rsidRPr="000E0C3A" w:rsidRDefault="00A74CC8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22ago até 2</w:t>
            </w:r>
            <w:r w:rsidR="0053267C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7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ago</w:t>
            </w:r>
          </w:p>
        </w:tc>
      </w:tr>
      <w:tr w:rsidR="00310B31" w:rsidRPr="000E0C3A" w14:paraId="11CB4B67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8728C7" w14:textId="77777777" w:rsidR="00310B31" w:rsidRPr="00310B31" w:rsidRDefault="00310B31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FF0000"/>
                <w:sz w:val="20"/>
                <w:szCs w:val="20"/>
                <w:lang w:val="pt-BR" w:eastAsia="pt-BR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343256" w14:textId="77777777" w:rsidR="00310B31" w:rsidRDefault="00310B31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7BD121" w14:textId="77777777" w:rsidR="00310B31" w:rsidRDefault="00310B31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12A832" w14:textId="77777777" w:rsidR="00310B31" w:rsidRDefault="00310B31" w:rsidP="00A74CC8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</w:tr>
      <w:tr w:rsidR="00310B31" w:rsidRPr="000E0C3A" w14:paraId="7C2F4F93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910A" w14:textId="7044E140" w:rsidR="00310B31" w:rsidRPr="000E0C3A" w:rsidRDefault="00310B31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Teste 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16A7" w14:textId="69F35C9E" w:rsidR="00310B31" w:rsidRPr="000E0C3A" w:rsidRDefault="00310B31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Testes para verificar e consertar os funcionamentos de todo o projeto, e uma reunião nos últimos dois dias para discussão da progressão do trabalho.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5C5B" w14:textId="77777777" w:rsidR="00310B31" w:rsidRDefault="00310B31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Pedro A,</w:t>
            </w:r>
          </w:p>
          <w:p w14:paraId="142A8045" w14:textId="047712A8" w:rsidR="00310B31" w:rsidRDefault="006E527F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</w:t>
            </w:r>
            <w:r w:rsidR="00310B31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</w:t>
            </w:r>
          </w:p>
          <w:p w14:paraId="3D879688" w14:textId="77777777" w:rsidR="00310B31" w:rsidRDefault="00310B31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Victor,</w:t>
            </w:r>
          </w:p>
          <w:p w14:paraId="15A6B37B" w14:textId="43AEBB0E" w:rsidR="00310B31" w:rsidRDefault="006E527F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</w:t>
            </w:r>
          </w:p>
          <w:p w14:paraId="7A4905B1" w14:textId="37402184" w:rsidR="00310B31" w:rsidRPr="000E0C3A" w:rsidRDefault="00310B31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lastRenderedPageBreak/>
              <w:t>Lucas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4F69" w14:textId="77D3C6C6" w:rsidR="00310B31" w:rsidRPr="000E0C3A" w:rsidRDefault="00310B31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lastRenderedPageBreak/>
              <w:t xml:space="preserve">28ago </w:t>
            </w:r>
            <w:r w:rsidRPr="00310B31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até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3set</w:t>
            </w:r>
          </w:p>
        </w:tc>
      </w:tr>
      <w:tr w:rsidR="00310B31" w:rsidRPr="000E0C3A" w14:paraId="058B9D7A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222DCF1" w14:textId="08426211" w:rsidR="00310B31" w:rsidRPr="000E0C3A" w:rsidRDefault="00443B00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Executando a junção do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e o front-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E82C62B" w14:textId="78979D95" w:rsidR="00310B31" w:rsidRPr="000E0C3A" w:rsidRDefault="00443B00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Construir o design do site baseado no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e ícones já feitos. (lembrete: para o responsáveis por essa tarefa</w:t>
            </w:r>
            <w:r w:rsidR="00D20E16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, o site deve ser totalmente responsivo). 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336DF24" w14:textId="77777777" w:rsidR="00D20E16" w:rsidRDefault="00D20E16" w:rsidP="00D20E16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Victor,</w:t>
            </w:r>
          </w:p>
          <w:p w14:paraId="4B1B60CA" w14:textId="365B4208" w:rsidR="00D20E16" w:rsidRDefault="006E527F" w:rsidP="00D20E16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</w:t>
            </w:r>
            <w:r w:rsidR="00D20E16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</w:t>
            </w:r>
          </w:p>
          <w:p w14:paraId="59F93770" w14:textId="745CF0C2" w:rsidR="00310B31" w:rsidRPr="000E0C3A" w:rsidRDefault="00D20E16" w:rsidP="00D20E16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Lucas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D09908" w14:textId="590B9247" w:rsidR="00310B31" w:rsidRPr="000E0C3A" w:rsidRDefault="00D20E16" w:rsidP="00310B31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5set até 10set</w:t>
            </w:r>
          </w:p>
        </w:tc>
      </w:tr>
      <w:tr w:rsidR="000A63C6" w:rsidRPr="000E0C3A" w14:paraId="18DD0FB6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61129" w14:textId="1F39BCDA" w:rsidR="000A63C6" w:rsidRPr="000E0C3A" w:rsidRDefault="000A63C6" w:rsidP="000A63C6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Criação de novas funções para o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back-end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D3B17" w14:textId="3D264B94" w:rsidR="000A63C6" w:rsidRPr="000E0C3A" w:rsidRDefault="000A63C6" w:rsidP="000A63C6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Criação de novas funções para facilitar e aumentar a autonomia do usuário no site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DCDD3" w14:textId="77777777" w:rsidR="000A63C6" w:rsidRDefault="000A63C6" w:rsidP="000A63C6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Pedro A,</w:t>
            </w:r>
          </w:p>
          <w:p w14:paraId="2550E275" w14:textId="5F8E6458" w:rsidR="000A63C6" w:rsidRPr="000E0C3A" w:rsidRDefault="006E527F" w:rsidP="000A63C6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7B25" w14:textId="143FD9D6" w:rsidR="000A63C6" w:rsidRPr="000E0C3A" w:rsidRDefault="000A63C6" w:rsidP="000A63C6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5set até 10set</w:t>
            </w:r>
          </w:p>
        </w:tc>
      </w:tr>
      <w:tr w:rsidR="00193854" w:rsidRPr="000E0C3A" w14:paraId="084F395D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DA0BEC8" w14:textId="55CF5ED1" w:rsidR="00193854" w:rsidRPr="000E0C3A" w:rsidRDefault="00193854" w:rsidP="0019385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Implementar as novas funções no front-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AC3C504" w14:textId="2447C402" w:rsidR="00193854" w:rsidRPr="000E0C3A" w:rsidRDefault="00193854" w:rsidP="0019385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Implementar as novas funções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C07C974" w14:textId="77777777" w:rsidR="00193854" w:rsidRDefault="00193854" w:rsidP="0019385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Pedro A,</w:t>
            </w:r>
          </w:p>
          <w:p w14:paraId="21C81479" w14:textId="77777777" w:rsidR="00193854" w:rsidRDefault="00193854" w:rsidP="0019385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Miguel,</w:t>
            </w:r>
          </w:p>
          <w:p w14:paraId="13C63BAE" w14:textId="77777777" w:rsidR="00193854" w:rsidRDefault="00193854" w:rsidP="0019385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Victor,</w:t>
            </w:r>
          </w:p>
          <w:p w14:paraId="36EC2DE5" w14:textId="77777777" w:rsidR="00193854" w:rsidRDefault="00193854" w:rsidP="0019385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PABLO,</w:t>
            </w:r>
          </w:p>
          <w:p w14:paraId="0369F370" w14:textId="1DA98010" w:rsidR="00193854" w:rsidRPr="000E0C3A" w:rsidRDefault="00193854" w:rsidP="0019385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Lucas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2ACC005" w14:textId="6842431D" w:rsidR="00193854" w:rsidRPr="000E0C3A" w:rsidRDefault="00193854" w:rsidP="0019385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12set até 17set</w:t>
            </w:r>
          </w:p>
        </w:tc>
      </w:tr>
      <w:tr w:rsidR="00211984" w:rsidRPr="000E0C3A" w14:paraId="43A9DDB6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190BC" w14:textId="342AD702" w:rsidR="00211984" w:rsidRPr="000E0C3A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Teste 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A30F9" w14:textId="4F101AE3" w:rsidR="00211984" w:rsidRPr="000E0C3A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Testes para verificar e consertar os funcionamentos de todo o projeto, e uma reunião nos últimos dois dias para discussão da progressão do trabalho.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38D0" w14:textId="77777777" w:rsidR="00211984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Pedro A,</w:t>
            </w:r>
          </w:p>
          <w:p w14:paraId="5FF843A0" w14:textId="36B7B567" w:rsidR="00211984" w:rsidRDefault="006E527F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</w:t>
            </w:r>
            <w:r w:rsidR="00211984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</w:t>
            </w:r>
          </w:p>
          <w:p w14:paraId="52473694" w14:textId="77777777" w:rsidR="00211984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Victor,</w:t>
            </w:r>
          </w:p>
          <w:p w14:paraId="1105A35C" w14:textId="28CF70FF" w:rsidR="00211984" w:rsidRDefault="006E527F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</w:t>
            </w:r>
            <w:r w:rsidR="00211984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</w:t>
            </w:r>
          </w:p>
          <w:p w14:paraId="65058E88" w14:textId="2058C0DD" w:rsidR="00211984" w:rsidRPr="000E0C3A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Lucas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DB96" w14:textId="420D2583" w:rsidR="00211984" w:rsidRPr="000E0C3A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19set até 24set</w:t>
            </w:r>
          </w:p>
        </w:tc>
      </w:tr>
      <w:tr w:rsidR="00211984" w:rsidRPr="000E0C3A" w14:paraId="470EE586" w14:textId="77777777" w:rsidTr="000A63C6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7663CB7" w14:textId="58CAAB1D" w:rsidR="00211984" w:rsidRPr="000E0C3A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Criação de apresentação 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833FFF7" w14:textId="5CF4CC9E" w:rsidR="00211984" w:rsidRPr="000E0C3A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uma apresentação voltada a explicar o funcionamento e o objetivos de nossa empresa e projeto.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D8A5280" w14:textId="77777777" w:rsidR="00211984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Pedro A,</w:t>
            </w:r>
          </w:p>
          <w:p w14:paraId="7E8BCAC5" w14:textId="0D85A1E3" w:rsidR="00211984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Victor,</w:t>
            </w:r>
          </w:p>
          <w:p w14:paraId="5AA04400" w14:textId="3F7A1F1E" w:rsidR="00193854" w:rsidRDefault="0019385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</w:t>
            </w:r>
          </w:p>
          <w:p w14:paraId="4B088C01" w14:textId="0C5F2D45" w:rsidR="00193854" w:rsidRDefault="0019385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Pablo,</w:t>
            </w:r>
          </w:p>
          <w:p w14:paraId="1DEF6526" w14:textId="53EED257" w:rsidR="00211984" w:rsidRPr="000E0C3A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Lucas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408220C" w14:textId="07204C65" w:rsidR="00211984" w:rsidRPr="000E0C3A" w:rsidRDefault="00211984" w:rsidP="00211984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19set até 24set</w:t>
            </w:r>
          </w:p>
        </w:tc>
      </w:tr>
      <w:tr w:rsidR="00DF0BCD" w:rsidRPr="000E0C3A" w14:paraId="1A86BB4F" w14:textId="77777777" w:rsidTr="00211984">
        <w:trPr>
          <w:trHeight w:val="726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7225C3" w14:textId="399D098C" w:rsidR="00DF0BCD" w:rsidRPr="000E0C3A" w:rsidRDefault="00DF0BCD" w:rsidP="00DF0BCD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Estudo 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1F82C7" w14:textId="6D6D2B98" w:rsidR="00DF0BCD" w:rsidRPr="000E0C3A" w:rsidRDefault="00DF0BCD" w:rsidP="00DF0BCD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Estudo da apresentação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373777" w14:textId="77777777" w:rsidR="00DF0BCD" w:rsidRDefault="00DF0BCD" w:rsidP="00DF0BCD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Pedro A,</w:t>
            </w:r>
          </w:p>
          <w:p w14:paraId="235786A1" w14:textId="3053CC1E" w:rsidR="00DF0BCD" w:rsidRDefault="006E527F" w:rsidP="00DF0BCD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</w:t>
            </w:r>
            <w:r w:rsidR="00DF0BC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</w:t>
            </w:r>
          </w:p>
          <w:p w14:paraId="6FD4A361" w14:textId="77777777" w:rsidR="00DF0BCD" w:rsidRDefault="00DF0BCD" w:rsidP="00DF0BCD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Victor,</w:t>
            </w:r>
          </w:p>
          <w:p w14:paraId="4B8CB8B9" w14:textId="6CA2FA11" w:rsidR="00DF0BCD" w:rsidRDefault="006E527F" w:rsidP="00DF0BCD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</w:t>
            </w:r>
            <w:r w:rsidR="00DF0BC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,</w:t>
            </w:r>
          </w:p>
          <w:p w14:paraId="0FE8FD70" w14:textId="70976E0A" w:rsidR="00DF0BCD" w:rsidRPr="000E0C3A" w:rsidRDefault="00DF0BCD" w:rsidP="00DF0BCD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Lucas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4F6FF3" w14:textId="7FDC6EE2" w:rsidR="00DF0BCD" w:rsidRDefault="00DF0BCD" w:rsidP="00DF0BCD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26set até 1out</w:t>
            </w:r>
          </w:p>
        </w:tc>
      </w:tr>
    </w:tbl>
    <w:p w14:paraId="3E0CB1D7" w14:textId="77777777" w:rsidR="000E0C3A" w:rsidRDefault="000E0C3A">
      <w:pPr>
        <w:rPr>
          <w:rFonts w:ascii="Segoe UI" w:hAnsi="Segoe UI" w:cs="Segoe UI"/>
          <w:lang w:val="pt-BR"/>
        </w:rPr>
      </w:pPr>
    </w:p>
    <w:p w14:paraId="080F4D44" w14:textId="77777777" w:rsidR="00AB0741" w:rsidRDefault="00AB0741">
      <w:pPr>
        <w:rPr>
          <w:rFonts w:ascii="Segoe UI" w:hAnsi="Segoe UI" w:cs="Segoe UI"/>
          <w:lang w:val="pt-BR"/>
        </w:rPr>
      </w:pPr>
    </w:p>
    <w:p w14:paraId="70A5BA0F" w14:textId="77777777" w:rsidR="00AB0741" w:rsidRPr="00C50515" w:rsidRDefault="00AB0741">
      <w:pPr>
        <w:rPr>
          <w:rFonts w:ascii="Segoe UI" w:hAnsi="Segoe UI" w:cs="Segoe UI"/>
          <w:lang w:val="pt-BR"/>
        </w:rPr>
      </w:pPr>
    </w:p>
    <w:sectPr w:rsidR="00AB0741" w:rsidRPr="00C50515" w:rsidSect="00C5051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2D99" w14:textId="77777777" w:rsidR="00854983" w:rsidRDefault="00854983" w:rsidP="00E32EEA">
      <w:pPr>
        <w:spacing w:after="0" w:line="240" w:lineRule="auto"/>
      </w:pPr>
      <w:r>
        <w:separator/>
      </w:r>
    </w:p>
  </w:endnote>
  <w:endnote w:type="continuationSeparator" w:id="0">
    <w:p w14:paraId="36C898A1" w14:textId="77777777" w:rsidR="00854983" w:rsidRDefault="00854983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A8D02" w14:textId="77777777" w:rsidR="00854983" w:rsidRDefault="00854983" w:rsidP="00E32EEA">
      <w:pPr>
        <w:spacing w:after="0" w:line="240" w:lineRule="auto"/>
      </w:pPr>
      <w:r>
        <w:separator/>
      </w:r>
    </w:p>
  </w:footnote>
  <w:footnote w:type="continuationSeparator" w:id="0">
    <w:p w14:paraId="616B8796" w14:textId="77777777" w:rsidR="00854983" w:rsidRDefault="00854983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A"/>
    <w:rsid w:val="00002828"/>
    <w:rsid w:val="000213FB"/>
    <w:rsid w:val="000A63C6"/>
    <w:rsid w:val="000E0C3A"/>
    <w:rsid w:val="00111BFD"/>
    <w:rsid w:val="00131A00"/>
    <w:rsid w:val="00193854"/>
    <w:rsid w:val="00211984"/>
    <w:rsid w:val="00272A9D"/>
    <w:rsid w:val="00291026"/>
    <w:rsid w:val="00310B31"/>
    <w:rsid w:val="00397814"/>
    <w:rsid w:val="003C06EB"/>
    <w:rsid w:val="00443B00"/>
    <w:rsid w:val="004E17D7"/>
    <w:rsid w:val="0053267C"/>
    <w:rsid w:val="00595008"/>
    <w:rsid w:val="00634CDB"/>
    <w:rsid w:val="00691EE9"/>
    <w:rsid w:val="006A5293"/>
    <w:rsid w:val="006C3412"/>
    <w:rsid w:val="006E527F"/>
    <w:rsid w:val="00757863"/>
    <w:rsid w:val="00854983"/>
    <w:rsid w:val="00886B5E"/>
    <w:rsid w:val="008D1197"/>
    <w:rsid w:val="008E642D"/>
    <w:rsid w:val="009E73A7"/>
    <w:rsid w:val="009F6BA9"/>
    <w:rsid w:val="00A15C29"/>
    <w:rsid w:val="00A66E7A"/>
    <w:rsid w:val="00A74CC8"/>
    <w:rsid w:val="00AB0741"/>
    <w:rsid w:val="00B77A95"/>
    <w:rsid w:val="00C00559"/>
    <w:rsid w:val="00C50515"/>
    <w:rsid w:val="00CE47B0"/>
    <w:rsid w:val="00D20E16"/>
    <w:rsid w:val="00DF0BCD"/>
    <w:rsid w:val="00E32EEA"/>
    <w:rsid w:val="00F812D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89BAD"/>
  <w15:chartTrackingRefBased/>
  <w15:docId w15:val="{0F290915-409A-4C07-9FCF-6E31A0A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  <w:style w:type="paragraph" w:customStyle="1" w:styleId="paragraph">
    <w:name w:val="paragraph"/>
    <w:basedOn w:val="Normal"/>
    <w:rsid w:val="00AB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AB0741"/>
  </w:style>
  <w:style w:type="character" w:customStyle="1" w:styleId="eop">
    <w:name w:val="eop"/>
    <w:basedOn w:val="Fontepargpadro"/>
    <w:rsid w:val="00AB0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Anota&#231;&#245;es%20da%20apresenta&#231;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CAD1CB6FE8C545BA5D380F04972CA9" ma:contentTypeVersion="10" ma:contentTypeDescription="Crie um novo documento." ma:contentTypeScope="" ma:versionID="850e55280632d1415cba5517638d3798">
  <xsd:schema xmlns:xsd="http://www.w3.org/2001/XMLSchema" xmlns:xs="http://www.w3.org/2001/XMLSchema" xmlns:p="http://schemas.microsoft.com/office/2006/metadata/properties" xmlns:ns2="6c557698-99ff-495f-91f0-ba3d905c2b27" targetNamespace="http://schemas.microsoft.com/office/2006/metadata/properties" ma:root="true" ma:fieldsID="c94ea8e19470a51338507fc7ca2b3cd4" ns2:_="">
    <xsd:import namespace="6c557698-99ff-495f-91f0-ba3d905c2b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57698-99ff-495f-91f0-ba3d905c2b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557698-99ff-495f-91f0-ba3d905c2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BF21A1-7414-4BFF-B4E9-FD798E31C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57698-99ff-495f-91f0-ba3d905c2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6c557698-99ff-495f-91f0-ba3d905c2b27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da apresentação</Template>
  <TotalTime>1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Lab5-Professor</dc:creator>
  <cp:keywords/>
  <dc:description/>
  <cp:lastModifiedBy>Aluno03</cp:lastModifiedBy>
  <cp:revision>3</cp:revision>
  <dcterms:created xsi:type="dcterms:W3CDTF">2022-08-17T13:14:00Z</dcterms:created>
  <dcterms:modified xsi:type="dcterms:W3CDTF">2022-08-17T13:16:00Z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0x010100DECAD1CB6FE8C545BA5D380F04972CA9</vt:lpwstr>
  </property>
</Properties>
</file>